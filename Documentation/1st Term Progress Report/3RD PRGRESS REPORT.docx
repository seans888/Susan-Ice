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8389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4014E">
        <w:rPr>
          <w:rFonts w:cs="Arial"/>
          <w:b/>
          <w:sz w:val="22"/>
          <w:szCs w:val="22"/>
        </w:rPr>
        <w:t xml:space="preserve"> SUSAN ICE STORE ORDERING AND INVENTORY SYSTEM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48389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Leonard </w:t>
            </w:r>
            <w:proofErr w:type="spellStart"/>
            <w:r>
              <w:rPr>
                <w:rFonts w:cs="Arial"/>
                <w:sz w:val="20"/>
              </w:rPr>
              <w:t>Potian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Manager/Programmer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Nelaine Valdez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401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Manager/Programmer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E4B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06/30</w:t>
            </w:r>
            <w:r w:rsidR="00F4014E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4C4A05" w:rsidRPr="003557E7" w:rsidRDefault="00471E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Leonard </w:t>
            </w:r>
            <w:proofErr w:type="spellStart"/>
            <w:r>
              <w:rPr>
                <w:rFonts w:cs="Arial"/>
                <w:sz w:val="20"/>
              </w:rPr>
              <w:t>Potian</w:t>
            </w:r>
            <w:proofErr w:type="spellEnd"/>
          </w:p>
        </w:tc>
        <w:tc>
          <w:tcPr>
            <w:tcW w:w="4140" w:type="dxa"/>
          </w:tcPr>
          <w:p w:rsidR="004C4A05" w:rsidRPr="003557E7" w:rsidRDefault="009E4B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Start of improving our system</w:t>
            </w:r>
            <w:r w:rsidR="002641E4">
              <w:rPr>
                <w:rFonts w:cs="Arial"/>
                <w:sz w:val="20"/>
              </w:rPr>
              <w:t xml:space="preserve"> and adding the features that client needs.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4C4A05" w:rsidRPr="003557E7" w:rsidRDefault="004C4A05" w:rsidP="00C6553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C65539" w:rsidRDefault="007845AF" w:rsidP="00C6553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9D055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9D0551" w:rsidRPr="003557E7" w:rsidRDefault="009D055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8389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8389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8389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8389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8389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8389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8389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6A6E0C" w:rsidRPr="006A6E0C" w:rsidRDefault="004C4A05" w:rsidP="006A6E0C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6A6E0C" w:rsidRPr="00621C6B" w:rsidRDefault="006A6E0C" w:rsidP="003A1956">
      <w:pPr>
        <w:ind w:left="590"/>
        <w:rPr>
          <w:rFonts w:cs="Arial"/>
        </w:rPr>
      </w:pPr>
      <w:r>
        <w:rPr>
          <w:rFonts w:cs="Arial"/>
        </w:rPr>
        <w:t>The purpose of this report is the progress of our system and the improvements that implement.</w:t>
      </w:r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>.</w:t>
      </w:r>
    </w:p>
    <w:bookmarkEnd w:id="18"/>
    <w:p w:rsidR="003A1956" w:rsidRDefault="0048389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6A6E0C" w:rsidRDefault="006A6E0C" w:rsidP="006A6E0C">
      <w:pPr>
        <w:ind w:left="590"/>
        <w:rPr>
          <w:rFonts w:cs="Arial"/>
        </w:rPr>
      </w:pPr>
      <w:r>
        <w:rPr>
          <w:rFonts w:cs="Arial"/>
        </w:rPr>
        <w:t>This is the third</w:t>
      </w:r>
      <w:r w:rsidR="008B39D3">
        <w:rPr>
          <w:rFonts w:cs="Arial"/>
        </w:rPr>
        <w:t xml:space="preserve"> progress</w:t>
      </w:r>
      <w:r w:rsidR="00471E40">
        <w:rPr>
          <w:rFonts w:cs="Arial"/>
        </w:rPr>
        <w:t xml:space="preserve"> report </w:t>
      </w:r>
      <w:bookmarkStart w:id="21" w:name="Text3"/>
      <w:r>
        <w:rPr>
          <w:rFonts w:cs="Arial"/>
        </w:rPr>
        <w:t xml:space="preserve">requires the </w:t>
      </w:r>
    </w:p>
    <w:p w:rsidR="0020544A" w:rsidRPr="003A1956" w:rsidRDefault="00662197" w:rsidP="006A6E0C">
      <w:pPr>
        <w:ind w:left="590"/>
        <w:rPr>
          <w:rFonts w:cs="Arial"/>
          <w:color w:val="000000"/>
        </w:rPr>
      </w:pPr>
      <w:r>
        <w:rPr>
          <w:rFonts w:cs="Arial"/>
          <w:color w:val="00000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cs="Arial"/>
          <w:color w:val="000000"/>
        </w:rPr>
        <w:instrText xml:space="preserve"> FORMTEXT </w:instrText>
      </w:r>
      <w:r>
        <w:rPr>
          <w:rFonts w:cs="Arial"/>
          <w:color w:val="000000"/>
        </w:rPr>
      </w:r>
      <w:r>
        <w:rPr>
          <w:rFonts w:cs="Arial"/>
          <w:color w:val="000000"/>
        </w:rPr>
        <w:fldChar w:fldCharType="separate"/>
      </w:r>
      <w:r>
        <w:rPr>
          <w:rFonts w:cs="Arial"/>
          <w:noProof/>
          <w:color w:val="000000"/>
        </w:rPr>
        <w:t>[Status of the Project]</w:t>
      </w:r>
      <w:r>
        <w:rPr>
          <w:rFonts w:cs="Arial"/>
          <w:color w:val="000000"/>
        </w:rPr>
        <w:fldChar w:fldCharType="end"/>
      </w:r>
      <w:bookmarkEnd w:id="21"/>
    </w:p>
    <w:p w:rsidR="0020544A" w:rsidRPr="00844E0A" w:rsidRDefault="00471E40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system is all about ordering and inventory system.</w:t>
      </w:r>
    </w:p>
    <w:p w:rsidR="0020544A" w:rsidRDefault="008C2B5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team</w:t>
      </w:r>
      <w:r w:rsidR="00744116">
        <w:rPr>
          <w:rFonts w:ascii="Arial" w:hAnsi="Arial" w:cs="Arial"/>
          <w:sz w:val="20"/>
          <w:szCs w:val="20"/>
        </w:rPr>
        <w:t xml:space="preserve"> still</w:t>
      </w:r>
      <w:r>
        <w:rPr>
          <w:rFonts w:ascii="Arial" w:hAnsi="Arial" w:cs="Arial"/>
          <w:sz w:val="20"/>
          <w:szCs w:val="20"/>
        </w:rPr>
        <w:t xml:space="preserve"> </w:t>
      </w:r>
      <w:r w:rsidR="00744116">
        <w:rPr>
          <w:rFonts w:ascii="Arial" w:hAnsi="Arial" w:cs="Arial"/>
          <w:sz w:val="20"/>
          <w:szCs w:val="20"/>
        </w:rPr>
        <w:t>improving the</w:t>
      </w:r>
      <w:r w:rsidR="008B39D3">
        <w:rPr>
          <w:rFonts w:ascii="Arial" w:hAnsi="Arial" w:cs="Arial"/>
          <w:sz w:val="20"/>
          <w:szCs w:val="20"/>
        </w:rPr>
        <w:t xml:space="preserve"> system</w:t>
      </w:r>
      <w:r w:rsidR="00934A82">
        <w:rPr>
          <w:rFonts w:ascii="Arial" w:hAnsi="Arial" w:cs="Arial"/>
          <w:sz w:val="20"/>
          <w:szCs w:val="20"/>
        </w:rPr>
        <w:t xml:space="preserve"> </w:t>
      </w:r>
    </w:p>
    <w:p w:rsidR="00891460" w:rsidRDefault="00891460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Improving the graphic user interface(GUI)</w:t>
      </w:r>
    </w:p>
    <w:p w:rsidR="00891460" w:rsidRDefault="00891460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Adding </w:t>
      </w:r>
      <w:r w:rsidR="008C2B51">
        <w:rPr>
          <w:rFonts w:ascii="Arial" w:hAnsi="Arial" w:cs="Arial"/>
          <w:sz w:val="20"/>
          <w:szCs w:val="20"/>
        </w:rPr>
        <w:t>some features that the users need.</w:t>
      </w:r>
    </w:p>
    <w:p w:rsidR="008B39D3" w:rsidRPr="00844E0A" w:rsidRDefault="008B39D3" w:rsidP="008B39D3">
      <w:pPr>
        <w:pStyle w:val="SectionedBullet"/>
        <w:numPr>
          <w:ilvl w:val="0"/>
          <w:numId w:val="0"/>
        </w:numPr>
        <w:ind w:left="1260"/>
        <w:rPr>
          <w:rFonts w:ascii="Arial" w:hAnsi="Arial" w:cs="Arial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471E4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471E40" w:rsidRPr="00471E40" w:rsidRDefault="00471E40" w:rsidP="00471E4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Leonard </w:t>
            </w:r>
            <w:proofErr w:type="spellStart"/>
            <w:r>
              <w:rPr>
                <w:b w:val="0"/>
              </w:rPr>
              <w:t>Potian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A6E0C" w:rsidP="009435EB">
            <w:pPr>
              <w:spacing w:before="40" w:after="40"/>
            </w:pPr>
            <w:r>
              <w:t>06/29</w:t>
            </w:r>
            <w:r w:rsidR="00471E40">
              <w:t>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C2B5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06/28</w:t>
            </w:r>
            <w:r w:rsidR="00471E40">
              <w:t>/17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07/4</w:t>
            </w:r>
            <w:r w:rsidR="00934A82">
              <w:t>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C2B5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overall progress of the system is 40% based on what the team know.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471E40" w:rsidRPr="00C13EAB" w:rsidRDefault="00471E4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All documents in CSPOJ last term are in the git</w:t>
            </w:r>
            <w:r w:rsidR="00E83601">
              <w:rPr>
                <w:b w:val="0"/>
              </w:rPr>
              <w:t>-</w:t>
            </w:r>
            <w:r>
              <w:rPr>
                <w:b w:val="0"/>
              </w:rPr>
              <w:t xml:space="preserve">hub </w:t>
            </w:r>
            <w:r w:rsidR="00744116">
              <w:rPr>
                <w:b w:val="0"/>
              </w:rPr>
              <w:t>and the source codes of the system.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</w:tbl>
    <w:p w:rsidR="00E83601" w:rsidRDefault="00E83601" w:rsidP="00E83601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</w:p>
    <w:p w:rsidR="00E83601" w:rsidRDefault="00E83601" w:rsidP="00E83601"/>
    <w:p w:rsidR="00E83601" w:rsidRDefault="00E83601" w:rsidP="00E83601"/>
    <w:p w:rsidR="00E83601" w:rsidRDefault="00E83601" w:rsidP="00E83601"/>
    <w:p w:rsidR="00E83601" w:rsidRDefault="00E83601" w:rsidP="00E83601"/>
    <w:p w:rsidR="00E83601" w:rsidRDefault="00E83601" w:rsidP="00E83601"/>
    <w:p w:rsidR="00E83601" w:rsidRDefault="00E83601" w:rsidP="00E83601"/>
    <w:p w:rsidR="00870223" w:rsidRDefault="00870223" w:rsidP="00870223">
      <w:bookmarkStart w:id="26" w:name="_Toc527953324"/>
      <w:bookmarkEnd w:id="23"/>
      <w:bookmarkEnd w:id="24"/>
      <w:bookmarkEnd w:id="25"/>
    </w:p>
    <w:p w:rsidR="00870223" w:rsidRDefault="00870223" w:rsidP="00870223">
      <w:pPr>
        <w:ind w:left="29"/>
      </w:pPr>
      <w:r>
        <w:rPr>
          <w:sz w:val="34"/>
        </w:rPr>
        <w:lastRenderedPageBreak/>
        <w:t>3 PROJECT STATUS REPORT APPROVALS</w:t>
      </w:r>
    </w:p>
    <w:p w:rsidR="00870223" w:rsidRDefault="00870223" w:rsidP="00870223">
      <w:pPr>
        <w:spacing w:after="547"/>
        <w:ind w:left="19"/>
      </w:pPr>
      <w:r>
        <w:rPr>
          <w:noProof/>
        </w:rPr>
        <mc:AlternateContent>
          <mc:Choice Requires="wpg">
            <w:drawing>
              <wp:inline distT="0" distB="0" distL="0" distR="0" wp14:anchorId="04960134" wp14:editId="09B8D620">
                <wp:extent cx="3294888" cy="1173480"/>
                <wp:effectExtent l="0" t="0" r="0" b="0"/>
                <wp:docPr id="1344" name="Group 1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4888" cy="1173480"/>
                          <a:chOff x="0" y="0"/>
                          <a:chExt cx="3294888" cy="1173480"/>
                        </a:xfrm>
                      </wpg:grpSpPr>
                      <pic:pic xmlns:pic="http://schemas.openxmlformats.org/drawingml/2006/picture">
                        <pic:nvPicPr>
                          <pic:cNvPr id="1435" name="Picture 14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4192" y="0"/>
                            <a:ext cx="2520696" cy="1033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908304" y="1051560"/>
                            <a:ext cx="474299" cy="16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223" w:rsidRDefault="00870223" w:rsidP="00870223">
                              <w:r>
                                <w:t xml:space="preserve">Client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64920" y="1051560"/>
                            <a:ext cx="620237" cy="16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223" w:rsidRDefault="00870223" w:rsidP="00870223">
                              <w:r>
                                <w:t>Sponsor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96" y="18288"/>
                            <a:ext cx="774283" cy="16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223" w:rsidRDefault="00870223" w:rsidP="00870223">
                              <w:r>
                                <w:rPr>
                                  <w:sz w:val="24"/>
                                </w:rPr>
                                <w:t xml:space="preserve">Prepared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8264" y="15240"/>
                            <a:ext cx="174315" cy="16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223" w:rsidRDefault="00870223" w:rsidP="00870223"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609600"/>
                            <a:ext cx="835091" cy="16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223" w:rsidRDefault="00870223" w:rsidP="00870223">
                              <w:r>
                                <w:rPr>
                                  <w:sz w:val="24"/>
                                </w:rPr>
                                <w:t xml:space="preserve">Approved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27888" y="609600"/>
                            <a:ext cx="174315" cy="16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223" w:rsidRDefault="00870223" w:rsidP="00870223"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60134" id="Group 1344" o:spid="_x0000_s1026" style="width:259.45pt;height:92.4pt;mso-position-horizontal-relative:char;mso-position-vertical-relative:line" coordsize="32948,117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">
                <v:shape id="Picture 1435" o:spid="_x0000_s1027" type="#_x0000_t75" style="position:absolute;left:7741;width:25207;height:10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">
                  <v:imagedata r:id="rId10" o:title=""/>
                </v:shape>
                <v:rect id="Rectangle 44" o:spid="_x0000_s1028" style="position:absolute;left:9083;top:10515;width:4743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870223" w:rsidRDefault="00870223" w:rsidP="00870223">
                        <w:r>
                          <w:t xml:space="preserve">Client </w:t>
                        </w:r>
                      </w:p>
                    </w:txbxContent>
                  </v:textbox>
                </v:rect>
                <v:rect id="Rectangle 45" o:spid="_x0000_s1029" style="position:absolute;left:12649;top:10515;width:6202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870223" w:rsidRDefault="00870223" w:rsidP="00870223">
                        <w:r>
                          <w:t>Sponsor</w:t>
                        </w:r>
                      </w:p>
                    </w:txbxContent>
                  </v:textbox>
                </v:rect>
                <v:rect id="Rectangle 34" o:spid="_x0000_s1030" style="position:absolute;left:60;top:182;width:7743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870223" w:rsidRDefault="00870223" w:rsidP="00870223">
                        <w:r>
                          <w:rPr>
                            <w:sz w:val="24"/>
                          </w:rPr>
                          <w:t xml:space="preserve">Prepared </w:t>
                        </w:r>
                      </w:p>
                    </w:txbxContent>
                  </v:textbox>
                </v:rect>
                <v:rect id="Rectangle 35" o:spid="_x0000_s1031" style="position:absolute;left:5882;top:152;width:1743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870223" w:rsidRDefault="00870223" w:rsidP="00870223">
                        <w:r>
                          <w:rPr>
                            <w:sz w:val="24"/>
                          </w:rPr>
                          <w:t>by</w:t>
                        </w:r>
                      </w:p>
                    </w:txbxContent>
                  </v:textbox>
                </v:rect>
                <v:rect id="Rectangle 38" o:spid="_x0000_s1032" style="position:absolute;top:6096;width:8350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870223" w:rsidRDefault="00870223" w:rsidP="00870223">
                        <w:r>
                          <w:rPr>
                            <w:sz w:val="24"/>
                          </w:rPr>
                          <w:t xml:space="preserve">Approved </w:t>
                        </w:r>
                      </w:p>
                    </w:txbxContent>
                  </v:textbox>
                </v:rect>
                <v:rect id="Rectangle 39" o:spid="_x0000_s1033" style="position:absolute;left:6278;top:6096;width:1744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870223" w:rsidRDefault="00870223" w:rsidP="00870223">
                        <w:r>
                          <w:rPr>
                            <w:sz w:val="24"/>
                          </w:rPr>
                          <w:t>by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A1956" w:rsidRDefault="00870223" w:rsidP="00870223">
      <w:pPr>
        <w:spacing w:after="8592"/>
        <w:ind w:left="10" w:right="-14"/>
      </w:pPr>
      <w:r>
        <w:rPr>
          <w:noProof/>
        </w:rPr>
        <mc:AlternateContent>
          <mc:Choice Requires="wpg">
            <w:drawing>
              <wp:inline distT="0" distB="0" distL="0" distR="0" wp14:anchorId="12FB3FE0" wp14:editId="4BCE3B55">
                <wp:extent cx="5452872" cy="9144"/>
                <wp:effectExtent l="0" t="0" r="0" b="0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2872" cy="9144"/>
                          <a:chOff x="0" y="0"/>
                          <a:chExt cx="5452872" cy="9144"/>
                        </a:xfrm>
                      </wpg:grpSpPr>
                      <wps:wsp>
                        <wps:cNvPr id="1436" name="Shape 1436"/>
                        <wps:cNvSpPr/>
                        <wps:spPr>
                          <a:xfrm>
                            <a:off x="0" y="0"/>
                            <a:ext cx="5452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2872" h="9144">
                                <a:moveTo>
                                  <a:pt x="0" y="4572"/>
                                </a:moveTo>
                                <a:lnTo>
                                  <a:pt x="5452872" y="4572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E1275" id="Group 1437" o:spid="_x0000_s1026" style="width:429.35pt;height:.7pt;mso-position-horizontal-relative:char;mso-position-vertical-relative:line" coordsize="5452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">
                <v:shape id="Shape 1436" o:spid="_x0000_s1027" style="position:absolute;width:54528;height:91;visibility:visible;mso-wrap-style:square;v-text-anchor:top" coordsize="5452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" path="m,4572r5452872,e" filled="f" strokeweight=".72pt">
                  <v:stroke miterlimit="1" joinstyle="miter"/>
                  <v:path arrowok="t" textboxrect="0,0,5452872,9144"/>
                </v:shape>
                <w10:anchorlock/>
              </v:group>
            </w:pict>
          </mc:Fallback>
        </mc:AlternateContent>
      </w:r>
      <w:bookmarkStart w:id="27" w:name="_GoBack"/>
      <w:bookmarkEnd w:id="27"/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8" w:name="_Toc67755746"/>
      <w:bookmarkStart w:id="29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8"/>
      <w:bookmarkEnd w:id="29"/>
    </w:p>
    <w:p w:rsidR="00C27667" w:rsidRDefault="00D7046C" w:rsidP="003A1956">
      <w:pPr>
        <w:pStyle w:val="Heading2"/>
        <w:spacing w:before="480" w:after="240"/>
      </w:pPr>
      <w:bookmarkStart w:id="30" w:name="_Toc67755747"/>
      <w:bookmarkStart w:id="31" w:name="_Toc77392563"/>
      <w:r>
        <w:t>Document Guidelines</w:t>
      </w:r>
      <w:bookmarkEnd w:id="30"/>
      <w:bookmarkEnd w:id="31"/>
    </w:p>
    <w:p w:rsidR="00160B81" w:rsidRPr="003A1956" w:rsidRDefault="00160B81" w:rsidP="00160B81">
      <w:pPr>
        <w:ind w:left="590"/>
        <w:rPr>
          <w:rFonts w:cs="Arial"/>
        </w:rPr>
      </w:pPr>
      <w:bookmarkStart w:id="32" w:name="Omitted"/>
      <w:bookmarkStart w:id="33" w:name="_Project_Charter_Document_Sections_O"/>
      <w:bookmarkStart w:id="34" w:name="_Project_Quality_Plan_Sections_Omitt"/>
      <w:bookmarkStart w:id="35" w:name="_Toc527953329"/>
      <w:bookmarkStart w:id="36" w:name="_Toc67755752"/>
      <w:bookmarkEnd w:id="32"/>
      <w:bookmarkEnd w:id="33"/>
      <w:bookmarkEnd w:id="34"/>
    </w:p>
    <w:p w:rsidR="002D5392" w:rsidRDefault="00C27667" w:rsidP="003A1956">
      <w:pPr>
        <w:pStyle w:val="Heading2"/>
        <w:spacing w:before="480" w:after="240"/>
      </w:pPr>
      <w:bookmarkStart w:id="3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5"/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83890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16C" w:rsidRDefault="0074616C">
      <w:r>
        <w:separator/>
      </w:r>
    </w:p>
  </w:endnote>
  <w:endnote w:type="continuationSeparator" w:id="0">
    <w:p w:rsidR="0074616C" w:rsidRDefault="0074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4653C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70223">
      <w:rPr>
        <w:noProof/>
        <w:sz w:val="18"/>
        <w:szCs w:val="18"/>
      </w:rPr>
      <w:t>7/4/2017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16C" w:rsidRDefault="0074616C">
      <w:r>
        <w:separator/>
      </w:r>
    </w:p>
  </w:footnote>
  <w:footnote w:type="continuationSeparator" w:id="0">
    <w:p w:rsidR="0074616C" w:rsidRDefault="00746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0176"/>
    <w:rsid w:val="00093E8C"/>
    <w:rsid w:val="000A3989"/>
    <w:rsid w:val="000A53B5"/>
    <w:rsid w:val="000B1121"/>
    <w:rsid w:val="000B2A3C"/>
    <w:rsid w:val="000C1586"/>
    <w:rsid w:val="000C30CC"/>
    <w:rsid w:val="000D40A2"/>
    <w:rsid w:val="000E2EEF"/>
    <w:rsid w:val="000F1BEC"/>
    <w:rsid w:val="00100287"/>
    <w:rsid w:val="00105A34"/>
    <w:rsid w:val="00112379"/>
    <w:rsid w:val="00116F0A"/>
    <w:rsid w:val="001206D4"/>
    <w:rsid w:val="001252A7"/>
    <w:rsid w:val="001328A3"/>
    <w:rsid w:val="0013642E"/>
    <w:rsid w:val="0014653C"/>
    <w:rsid w:val="001474A1"/>
    <w:rsid w:val="001569E8"/>
    <w:rsid w:val="00160B81"/>
    <w:rsid w:val="00165C78"/>
    <w:rsid w:val="0017020B"/>
    <w:rsid w:val="0019640E"/>
    <w:rsid w:val="001A0845"/>
    <w:rsid w:val="001A6287"/>
    <w:rsid w:val="001B2650"/>
    <w:rsid w:val="001C129C"/>
    <w:rsid w:val="001C4D72"/>
    <w:rsid w:val="001D1D6C"/>
    <w:rsid w:val="001D5979"/>
    <w:rsid w:val="001F37B2"/>
    <w:rsid w:val="001F7C2E"/>
    <w:rsid w:val="0020544A"/>
    <w:rsid w:val="00210D35"/>
    <w:rsid w:val="00216E76"/>
    <w:rsid w:val="00220045"/>
    <w:rsid w:val="00244592"/>
    <w:rsid w:val="00251044"/>
    <w:rsid w:val="00256430"/>
    <w:rsid w:val="002641E4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4DB4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1E40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3E25"/>
    <w:rsid w:val="0056558C"/>
    <w:rsid w:val="00573191"/>
    <w:rsid w:val="00575EE7"/>
    <w:rsid w:val="005A6DC8"/>
    <w:rsid w:val="005B2951"/>
    <w:rsid w:val="005B2D77"/>
    <w:rsid w:val="005C1B07"/>
    <w:rsid w:val="005C6B99"/>
    <w:rsid w:val="005D00AA"/>
    <w:rsid w:val="005E68C8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6E0C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4116"/>
    <w:rsid w:val="0074616C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0223"/>
    <w:rsid w:val="008769EF"/>
    <w:rsid w:val="00883299"/>
    <w:rsid w:val="0088693C"/>
    <w:rsid w:val="00891460"/>
    <w:rsid w:val="008A23C9"/>
    <w:rsid w:val="008A6712"/>
    <w:rsid w:val="008A73E6"/>
    <w:rsid w:val="008B39D3"/>
    <w:rsid w:val="008C2B51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4A82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0551"/>
    <w:rsid w:val="009E0B38"/>
    <w:rsid w:val="009E4BC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1E99"/>
    <w:rsid w:val="00A82D70"/>
    <w:rsid w:val="00A951FF"/>
    <w:rsid w:val="00A95FC8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2CC"/>
    <w:rsid w:val="00C47AB9"/>
    <w:rsid w:val="00C50A01"/>
    <w:rsid w:val="00C5488C"/>
    <w:rsid w:val="00C65539"/>
    <w:rsid w:val="00C760CD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48B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1569"/>
    <w:rsid w:val="00E83601"/>
    <w:rsid w:val="00E83AB9"/>
    <w:rsid w:val="00E9144B"/>
    <w:rsid w:val="00EA4F44"/>
    <w:rsid w:val="00EB69CF"/>
    <w:rsid w:val="00EC4F3A"/>
    <w:rsid w:val="00ED5AE2"/>
    <w:rsid w:val="00EE0EFC"/>
    <w:rsid w:val="00EE26C5"/>
    <w:rsid w:val="00EE2769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014E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85C794"/>
  <w15:docId w15:val="{11962601-72CF-4CE1-8C55-6F201681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7E109E-3DE5-4E8F-9223-EBC3BD93CB59}"/>
</file>

<file path=customXml/itemProps2.xml><?xml version="1.0" encoding="utf-8"?>
<ds:datastoreItem xmlns:ds="http://schemas.openxmlformats.org/officeDocument/2006/customXml" ds:itemID="{D20C4492-56A9-4BE2-9CF2-688EAEF62944}"/>
</file>

<file path=customXml/itemProps3.xml><?xml version="1.0" encoding="utf-8"?>
<ds:datastoreItem xmlns:ds="http://schemas.openxmlformats.org/officeDocument/2006/customXml" ds:itemID="{BBAE88EF-0418-4526-A7DA-1FD23ADDF56C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4</TotalTime>
  <Pages>5</Pages>
  <Words>248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Nelaine Kriscel Valdez</cp:lastModifiedBy>
  <cp:revision>12</cp:revision>
  <cp:lastPrinted>2004-07-12T06:29:00Z</cp:lastPrinted>
  <dcterms:created xsi:type="dcterms:W3CDTF">2017-07-04T06:34:00Z</dcterms:created>
  <dcterms:modified xsi:type="dcterms:W3CDTF">2017-07-04T10:25:00Z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
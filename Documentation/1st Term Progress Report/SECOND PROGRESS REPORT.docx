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B467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4014E">
        <w:rPr>
          <w:rFonts w:cs="Arial"/>
          <w:b/>
          <w:sz w:val="22"/>
          <w:szCs w:val="22"/>
        </w:rPr>
        <w:t xml:space="preserve"> SUSAN ICE STORE ORDERING AND INVENTORY SYSTEM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9B467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Leonard </w:t>
            </w:r>
            <w:proofErr w:type="spellStart"/>
            <w:r>
              <w:rPr>
                <w:rFonts w:cs="Arial"/>
                <w:sz w:val="20"/>
              </w:rPr>
              <w:t>Potian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Nelaine Valdez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655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06/21</w:t>
            </w:r>
            <w:r w:rsidR="00F4014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471E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Leonard </w:t>
            </w:r>
            <w:proofErr w:type="spellStart"/>
            <w:r>
              <w:rPr>
                <w:rFonts w:cs="Arial"/>
                <w:sz w:val="20"/>
              </w:rPr>
              <w:t>Potian</w:t>
            </w:r>
            <w:proofErr w:type="spellEnd"/>
          </w:p>
        </w:tc>
        <w:tc>
          <w:tcPr>
            <w:tcW w:w="4140" w:type="dxa"/>
          </w:tcPr>
          <w:p w:rsidR="004C4A05" w:rsidRPr="003557E7" w:rsidRDefault="00C655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Submission of 2</w:t>
            </w:r>
            <w:r w:rsidRPr="00C65539">
              <w:rPr>
                <w:rFonts w:cs="Arial"/>
                <w:sz w:val="20"/>
                <w:vertAlign w:val="superscript"/>
              </w:rPr>
              <w:t>nd</w:t>
            </w:r>
            <w:r>
              <w:rPr>
                <w:rFonts w:cs="Arial"/>
                <w:sz w:val="20"/>
              </w:rPr>
              <w:t xml:space="preserve"> status report, activities per phase of (SDLC) and activity list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C655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655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6/21/17</w:t>
            </w:r>
          </w:p>
        </w:tc>
        <w:tc>
          <w:tcPr>
            <w:tcW w:w="1980" w:type="dxa"/>
          </w:tcPr>
          <w:p w:rsidR="004C4A05" w:rsidRPr="003557E7" w:rsidRDefault="00C65539" w:rsidP="00C6553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Nelaine Valdez</w:t>
            </w:r>
          </w:p>
        </w:tc>
        <w:tc>
          <w:tcPr>
            <w:tcW w:w="4140" w:type="dxa"/>
          </w:tcPr>
          <w:p w:rsidR="007845AF" w:rsidRPr="00C65539" w:rsidRDefault="00C65539" w:rsidP="00C6553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Submission of WBS, and Project Schedule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D055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B467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B467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B467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B467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B467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B467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B467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13642E" w:rsidRPr="00553E25" w:rsidRDefault="004C4A05" w:rsidP="00553E25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C65539" w:rsidRPr="00621C6B" w:rsidRDefault="00C65539" w:rsidP="003A1956">
      <w:pPr>
        <w:ind w:left="590"/>
        <w:rPr>
          <w:rFonts w:cs="Arial"/>
        </w:rPr>
      </w:pPr>
      <w:r>
        <w:rPr>
          <w:rFonts w:cs="Arial"/>
        </w:rPr>
        <w:t>The purpose of this report is the team will the submit their activity per phase of (SDLC), Activity list, WBS, and Project Schedule.</w:t>
      </w:r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>.</w:t>
      </w:r>
    </w:p>
    <w:bookmarkEnd w:id="18"/>
    <w:p w:rsidR="003A1956" w:rsidRDefault="009B467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8B39D3" w:rsidP="003A1956">
      <w:pPr>
        <w:ind w:left="590"/>
        <w:rPr>
          <w:rFonts w:cs="Arial"/>
        </w:rPr>
      </w:pPr>
      <w:r>
        <w:rPr>
          <w:rFonts w:cs="Arial"/>
        </w:rPr>
        <w:t>This is the second progress</w:t>
      </w:r>
      <w:r w:rsidR="00471E40">
        <w:rPr>
          <w:rFonts w:cs="Arial"/>
        </w:rPr>
        <w:t xml:space="preserve"> report </w:t>
      </w:r>
      <w:r>
        <w:rPr>
          <w:rFonts w:cs="Arial"/>
        </w:rPr>
        <w:t>that the group is required to submit the project documents like project schedule, activity list, WBS, and activity per phase of SDLC.</w:t>
      </w:r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471E4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system is all about ordering and inventory system.</w:t>
      </w:r>
    </w:p>
    <w:p w:rsidR="008B39D3" w:rsidRDefault="00471E4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8B39D3">
        <w:rPr>
          <w:rFonts w:ascii="Arial" w:hAnsi="Arial" w:cs="Arial"/>
          <w:sz w:val="20"/>
          <w:szCs w:val="20"/>
        </w:rPr>
        <w:t xml:space="preserve">submitted our project documents </w:t>
      </w:r>
    </w:p>
    <w:p w:rsidR="0020544A" w:rsidRDefault="008B39D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still improving our system</w:t>
      </w:r>
      <w:r w:rsidR="00934A82">
        <w:rPr>
          <w:rFonts w:ascii="Arial" w:hAnsi="Arial" w:cs="Arial"/>
          <w:sz w:val="20"/>
          <w:szCs w:val="20"/>
        </w:rPr>
        <w:t xml:space="preserve"> </w:t>
      </w:r>
    </w:p>
    <w:p w:rsidR="008B39D3" w:rsidRPr="00844E0A" w:rsidRDefault="008B39D3" w:rsidP="008B39D3">
      <w:pPr>
        <w:pStyle w:val="SectionedBullet"/>
        <w:numPr>
          <w:ilvl w:val="0"/>
          <w:numId w:val="0"/>
        </w:numPr>
        <w:ind w:left="1260"/>
        <w:rPr>
          <w:rFonts w:ascii="Arial" w:hAnsi="Arial" w:cs="Arial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471E40" w:rsidRPr="00471E40" w:rsidRDefault="00471E40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Leonard </w:t>
            </w:r>
            <w:proofErr w:type="spellStart"/>
            <w:r>
              <w:rPr>
                <w:b w:val="0"/>
              </w:rPr>
              <w:t>Potian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71E40" w:rsidP="009435EB">
            <w:pPr>
              <w:spacing w:before="40" w:after="40"/>
            </w:pPr>
            <w:r>
              <w:t>06/16/2017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71E4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06/15/17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934A82">
              <w:t>06/19/17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B39D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 submit the project schedule, activity list, WBS, and activities per phase of SDLC last June 21 2017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471E40" w:rsidRPr="00C13EAB" w:rsidRDefault="00471E4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All documents in CSPOJ last term are in the git</w:t>
            </w:r>
            <w:r w:rsidR="00E83601">
              <w:rPr>
                <w:b w:val="0"/>
              </w:rPr>
              <w:t>-</w:t>
            </w:r>
            <w:r>
              <w:rPr>
                <w:b w:val="0"/>
              </w:rPr>
              <w:t>hub and we will improve all the documents.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:rsidR="00E83601" w:rsidRDefault="00E83601" w:rsidP="00E83601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</w:p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9B467D" w:rsidRDefault="009B467D" w:rsidP="009B467D">
      <w:pPr>
        <w:spacing w:after="1100"/>
      </w:pPr>
      <w:bookmarkStart w:id="26" w:name="_Toc527953324"/>
      <w:bookmarkEnd w:id="23"/>
      <w:bookmarkEnd w:id="24"/>
      <w:bookmarkEnd w:id="25"/>
    </w:p>
    <w:p w:rsidR="009B467D" w:rsidRDefault="009B467D" w:rsidP="009B467D">
      <w:pPr>
        <w:pStyle w:val="Heading1"/>
        <w:keepLines/>
        <w:numPr>
          <w:ilvl w:val="0"/>
          <w:numId w:val="10"/>
        </w:numPr>
        <w:spacing w:after="82" w:line="259" w:lineRule="auto"/>
        <w:ind w:left="595" w:hanging="595"/>
      </w:pPr>
      <w:r>
        <w:lastRenderedPageBreak/>
        <w:t>PROJECT STATUS REPORT APPROVALS</w:t>
      </w:r>
    </w:p>
    <w:p w:rsidR="009B467D" w:rsidRDefault="009B467D" w:rsidP="009B467D">
      <w:pPr>
        <w:ind w:left="5"/>
      </w:pPr>
      <w:r>
        <w:rPr>
          <w:sz w:val="24"/>
        </w:rPr>
        <w:t>Prepared by</w:t>
      </w:r>
      <w:r>
        <w:rPr>
          <w:sz w:val="24"/>
        </w:rPr>
        <w:t xml:space="preserve"> Leonard </w:t>
      </w:r>
      <w:proofErr w:type="spellStart"/>
      <w:r>
        <w:rPr>
          <w:sz w:val="24"/>
        </w:rPr>
        <w:t>Potian</w:t>
      </w:r>
      <w:proofErr w:type="spellEnd"/>
    </w:p>
    <w:p w:rsidR="009B467D" w:rsidRDefault="009B467D" w:rsidP="009B467D">
      <w:pPr>
        <w:spacing w:after="538"/>
        <w:ind w:left="-10"/>
      </w:pPr>
      <w:r>
        <w:rPr>
          <w:noProof/>
        </w:rPr>
        <mc:AlternateContent>
          <mc:Choice Requires="wpg">
            <w:drawing>
              <wp:inline distT="0" distB="0" distL="0" distR="0" wp14:anchorId="374A8FE3" wp14:editId="427EC59D">
                <wp:extent cx="3302278" cy="1000048"/>
                <wp:effectExtent l="0" t="0" r="0" b="0"/>
                <wp:docPr id="1415" name="Group 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278" cy="1000048"/>
                          <a:chOff x="0" y="0"/>
                          <a:chExt cx="3302278" cy="1000048"/>
                        </a:xfrm>
                      </wpg:grpSpPr>
                      <pic:pic xmlns:pic="http://schemas.openxmlformats.org/drawingml/2006/picture">
                        <pic:nvPicPr>
                          <pic:cNvPr id="1448" name="Picture 14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5611" y="155495"/>
                            <a:ext cx="2396667" cy="70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914758" y="0"/>
                            <a:ext cx="567760" cy="16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41646" y="0"/>
                            <a:ext cx="652924" cy="16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758" y="878090"/>
                            <a:ext cx="474485" cy="16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71514" y="878090"/>
                            <a:ext cx="620481" cy="16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t>Sponsor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45143"/>
                            <a:ext cx="839474" cy="16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rPr>
                                  <w:sz w:val="24"/>
                                </w:rPr>
                                <w:t xml:space="preserve">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31183" y="442094"/>
                            <a:ext cx="182494" cy="16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467D" w:rsidRDefault="009B467D" w:rsidP="009B467D"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A8FE3" id="Group 1415" o:spid="_x0000_s1026" style="width:260pt;height:78.75pt;mso-position-horizontal-relative:char;mso-position-vertical-relative:line" coordsize="33022,100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">
                <v:shape id="Picture 1448" o:spid="_x0000_s1027" type="#_x0000_t75" style="position:absolute;left:9056;top:1554;width:23966;height:7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">
                  <v:imagedata r:id="rId10" o:title=""/>
                </v:shape>
                <v:rect id="Rectangle 37" o:spid="_x0000_s1028" style="position:absolute;left:9147;width:5678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9B467D" w:rsidRDefault="009B467D" w:rsidP="009B467D">
                        <w:r>
                          <w:t xml:space="preserve">Project </w:t>
                        </w:r>
                      </w:p>
                    </w:txbxContent>
                  </v:textbox>
                </v:rect>
                <v:rect id="Rectangle 38" o:spid="_x0000_s1029" style="position:absolute;left:13416;width:6529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9B467D" w:rsidRDefault="009B467D" w:rsidP="009B467D">
                        <w:r>
                          <w:t>Manager</w:t>
                        </w:r>
                      </w:p>
                    </w:txbxContent>
                  </v:textbox>
                </v:rect>
                <v:rect id="Rectangle 44" o:spid="_x0000_s1030" style="position:absolute;left:9147;top:8780;width:4745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B467D" w:rsidRDefault="009B467D" w:rsidP="009B467D">
                        <w:r>
                          <w:t xml:space="preserve">Client </w:t>
                        </w:r>
                      </w:p>
                    </w:txbxContent>
                  </v:textbox>
                </v:rect>
                <v:rect id="Rectangle 45" o:spid="_x0000_s1031" style="position:absolute;left:12715;top:8780;width:6204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B467D" w:rsidRDefault="009B467D" w:rsidP="009B467D">
                        <w:r>
                          <w:t>Sponsor</w:t>
                        </w:r>
                      </w:p>
                    </w:txbxContent>
                  </v:textbox>
                </v:rect>
                <v:rect id="Rectangle 39" o:spid="_x0000_s1032" style="position:absolute;top:4451;width:8394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9B467D" w:rsidRDefault="009B467D" w:rsidP="009B467D">
                        <w:r>
                          <w:rPr>
                            <w:sz w:val="24"/>
                          </w:rPr>
                          <w:t xml:space="preserve">Approved </w:t>
                        </w:r>
                      </w:p>
                    </w:txbxContent>
                  </v:textbox>
                </v:rect>
                <v:rect id="Rectangle 40" o:spid="_x0000_s1033" style="position:absolute;left:6311;top:4420;width:1825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9B467D" w:rsidRDefault="009B467D" w:rsidP="009B467D">
                        <w:r>
                          <w:rPr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27" w:name="_GoBack"/>
      <w:bookmarkEnd w:id="27"/>
    </w:p>
    <w:p w:rsidR="009B467D" w:rsidRDefault="009B467D" w:rsidP="009B467D">
      <w:pPr>
        <w:spacing w:after="8379"/>
      </w:pPr>
      <w:r>
        <w:rPr>
          <w:noProof/>
        </w:rPr>
        <mc:AlternateContent>
          <mc:Choice Requires="wpg">
            <w:drawing>
              <wp:inline distT="0" distB="0" distL="0" distR="0" wp14:anchorId="14700330" wp14:editId="2836F22D">
                <wp:extent cx="5455009" cy="12195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009" cy="12195"/>
                          <a:chOff x="0" y="0"/>
                          <a:chExt cx="5455009" cy="12195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5455009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009" h="12195">
                                <a:moveTo>
                                  <a:pt x="0" y="6098"/>
                                </a:moveTo>
                                <a:lnTo>
                                  <a:pt x="5455009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1F37F" id="Group 1452" o:spid="_x0000_s1026" style="width:429.55pt;height:.95pt;mso-position-horizontal-relative:char;mso-position-vertical-relative:line" coordsize="5455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">
                <v:shape id="Shape 1451" o:spid="_x0000_s1027" style="position:absolute;width:54550;height:121;visibility:visible;mso-wrap-style:square;v-text-anchor:top" coordsize="5455009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" path="m,6098r5455009,e" filled="f" strokeweight=".33875mm">
                  <v:stroke miterlimit="1" joinstyle="miter"/>
                  <v:path arrowok="t" textboxrect="0,0,5455009,12195"/>
                </v:shape>
                <w10:anchorlock/>
              </v:group>
            </w:pict>
          </mc:Fallback>
        </mc:AlternateContent>
      </w:r>
    </w:p>
    <w:p w:rsidR="003A1956" w:rsidRDefault="003A1956" w:rsidP="003A1956">
      <w:pPr>
        <w:spacing w:before="240" w:after="240"/>
        <w:jc w:val="center"/>
      </w:pPr>
    </w:p>
    <w:p w:rsidR="008E1BD5" w:rsidRPr="00E37DB8" w:rsidRDefault="008E1BD5" w:rsidP="00E37DB8"/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t>APPENDICES</w:t>
      </w:r>
      <w:bookmarkEnd w:id="26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9B467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B2" w:rsidRDefault="001F37B2">
      <w:r>
        <w:separator/>
      </w:r>
    </w:p>
  </w:endnote>
  <w:endnote w:type="continuationSeparator" w:id="0">
    <w:p w:rsidR="001F37B2" w:rsidRDefault="001F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B467D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B467D">
      <w:rPr>
        <w:noProof/>
        <w:sz w:val="18"/>
        <w:szCs w:val="18"/>
      </w:rPr>
      <w:t>6/28/2017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B2" w:rsidRDefault="001F37B2">
      <w:r>
        <w:separator/>
      </w:r>
    </w:p>
  </w:footnote>
  <w:footnote w:type="continuationSeparator" w:id="0">
    <w:p w:rsidR="001F37B2" w:rsidRDefault="001F3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137258"/>
    <w:multiLevelType w:val="hybridMultilevel"/>
    <w:tmpl w:val="C3F89F7A"/>
    <w:lvl w:ilvl="0" w:tplc="A7D89D6A">
      <w:start w:val="3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2413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FA16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FAB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1856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C0E1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A879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2455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1E31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0176"/>
    <w:rsid w:val="00093E8C"/>
    <w:rsid w:val="000A3989"/>
    <w:rsid w:val="000A53B5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37B2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1E40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3E25"/>
    <w:rsid w:val="0056558C"/>
    <w:rsid w:val="00573191"/>
    <w:rsid w:val="00575EE7"/>
    <w:rsid w:val="005A6DC8"/>
    <w:rsid w:val="005B2951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B39D3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4A82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67D"/>
    <w:rsid w:val="009D0551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1E99"/>
    <w:rsid w:val="00A82D70"/>
    <w:rsid w:val="00A951FF"/>
    <w:rsid w:val="00A95FC8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5539"/>
    <w:rsid w:val="00C760CD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1569"/>
    <w:rsid w:val="00E83601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014E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F5627E"/>
  <w15:docId w15:val="{11962601-72CF-4CE1-8C55-6F201681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3CD94E-E387-4199-A8E6-3E3B14F5F070}"/>
</file>

<file path=customXml/itemProps2.xml><?xml version="1.0" encoding="utf-8"?>
<ds:datastoreItem xmlns:ds="http://schemas.openxmlformats.org/officeDocument/2006/customXml" ds:itemID="{557A0302-0139-4520-8EDE-AC58033FB889}"/>
</file>

<file path=customXml/itemProps3.xml><?xml version="1.0" encoding="utf-8"?>
<ds:datastoreItem xmlns:ds="http://schemas.openxmlformats.org/officeDocument/2006/customXml" ds:itemID="{AD5ED911-D07D-4ECA-8186-0AA4E5186C06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5</Pages>
  <Words>285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Nelaine Kriscel Valdez</cp:lastModifiedBy>
  <cp:revision>3</cp:revision>
  <cp:lastPrinted>2004-07-12T06:29:00Z</cp:lastPrinted>
  <dcterms:created xsi:type="dcterms:W3CDTF">2017-06-26T11:07:00Z</dcterms:created>
  <dcterms:modified xsi:type="dcterms:W3CDTF">2017-06-27T22:56:00Z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